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7"/>
        <w:gridCol w:w="7938"/>
      </w:tblGrid>
      <w:tr w:rsidR="00E10EB0" w:rsidRPr="00B97E52" w:rsidTr="00C37028">
        <w:tc>
          <w:tcPr>
            <w:tcW w:w="3397" w:type="dxa"/>
            <w:vMerge w:val="restart"/>
          </w:tcPr>
          <w:p w:rsidR="00E10EB0" w:rsidRPr="00B97E52" w:rsidRDefault="00E10EB0" w:rsidP="006832D3">
            <w:pPr>
              <w:spacing w:line="0" w:lineRule="atLeast"/>
              <w:jc w:val="center"/>
              <w:rPr>
                <w:rFonts w:ascii="Microsoft JhengHei Light" w:eastAsia="微软雅黑 Light" w:hAnsi="Microsoft JhengHei Light"/>
                <w:noProof/>
                <w:sz w:val="20"/>
                <w:szCs w:val="20"/>
              </w:rPr>
            </w:pPr>
            <w:r w:rsidRPr="00B97E52">
              <w:rPr>
                <w:rFonts w:ascii="Microsoft JhengHei Light" w:eastAsia="微软雅黑 Light" w:hAnsi="Microsoft JhengHei Light"/>
                <w:noProof/>
                <w:sz w:val="20"/>
                <w:szCs w:val="20"/>
              </w:rPr>
              <w:drawing>
                <wp:inline distT="0" distB="0" distL="0" distR="0" wp14:anchorId="48E153AC" wp14:editId="0753B8CB">
                  <wp:extent cx="900430" cy="129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mexport1490018686806 - 副本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EB0" w:rsidRPr="00D137A7" w:rsidRDefault="00E10EB0" w:rsidP="00995B27">
            <w:pPr>
              <w:spacing w:line="0" w:lineRule="atLeast"/>
              <w:jc w:val="center"/>
              <w:rPr>
                <w:rFonts w:ascii="Microsoft JhengHei Light" w:eastAsia="微软雅黑 Light" w:hAnsi="Microsoft JhengHei Light" w:cs="华文细黑"/>
                <w:b/>
                <w:bCs/>
                <w:color w:val="auto"/>
                <w:sz w:val="32"/>
                <w:szCs w:val="36"/>
              </w:rPr>
            </w:pPr>
            <w:r w:rsidRPr="00D137A7">
              <w:rPr>
                <w:rFonts w:ascii="Microsoft JhengHei Light" w:eastAsia="微软雅黑 Light" w:hAnsi="Microsoft JhengHei Light" w:cs="华文细黑" w:hint="eastAsia"/>
                <w:b/>
                <w:bCs/>
                <w:color w:val="auto"/>
                <w:sz w:val="32"/>
                <w:szCs w:val="36"/>
              </w:rPr>
              <w:t>左永强</w:t>
            </w:r>
          </w:p>
          <w:p w:rsidR="00E76C5C" w:rsidRDefault="00E10EB0" w:rsidP="00D137A7">
            <w:pPr>
              <w:spacing w:line="0" w:lineRule="atLeast"/>
              <w:jc w:val="center"/>
              <w:rPr>
                <w:rFonts w:ascii="Microsoft JhengHei Light" w:eastAsia="微软雅黑 Light" w:hAnsi="Microsoft JhengHei Light"/>
                <w:color w:val="auto"/>
              </w:rPr>
            </w:pPr>
            <w:r w:rsidRPr="00D137A7">
              <w:rPr>
                <w:rFonts w:ascii="Microsoft JhengHei Light" w:eastAsia="微软雅黑 Light" w:hAnsi="Microsoft JhengHei Light" w:hint="eastAsia"/>
                <w:b/>
                <w:color w:val="auto"/>
              </w:rPr>
              <w:t>求职意向：</w:t>
            </w:r>
            <w:r w:rsidRPr="00D137A7">
              <w:rPr>
                <w:rFonts w:ascii="Microsoft JhengHei Light" w:eastAsia="微软雅黑 Light" w:hAnsi="Microsoft JhengHei Light" w:hint="eastAsia"/>
                <w:color w:val="auto"/>
              </w:rPr>
              <w:t>C++</w:t>
            </w:r>
            <w:r w:rsidRPr="00D137A7">
              <w:rPr>
                <w:rFonts w:ascii="Microsoft JhengHei Light" w:eastAsia="微软雅黑 Light" w:hAnsi="Microsoft JhengHei Light" w:hint="eastAsia"/>
                <w:color w:val="auto"/>
              </w:rPr>
              <w:t>开发工程师</w:t>
            </w:r>
          </w:p>
          <w:p w:rsidR="00210E98" w:rsidRDefault="00210E98" w:rsidP="007935FB">
            <w:pPr>
              <w:spacing w:line="0" w:lineRule="atLeast"/>
              <w:rPr>
                <w:rFonts w:ascii="Microsoft JhengHei Light" w:eastAsia="微软雅黑 Light" w:hAnsi="Microsoft JhengHei Light"/>
                <w:noProof/>
                <w:sz w:val="20"/>
                <w:szCs w:val="20"/>
              </w:rPr>
            </w:pPr>
          </w:p>
          <w:p w:rsidR="00B43FC9" w:rsidRPr="008A6C24" w:rsidRDefault="00B43FC9" w:rsidP="00B43FC9">
            <w:pPr>
              <w:spacing w:line="0" w:lineRule="atLeast"/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</w:pPr>
          </w:p>
          <w:p w:rsidR="008A6C24" w:rsidRDefault="008A6C24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</w:pP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电</w:t>
            </w:r>
            <w:r w:rsidR="00B43FC9"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 xml:space="preserve">    </w:t>
            </w: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话</w:t>
            </w: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 xml:space="preserve">: </w:t>
            </w:r>
            <w:r w:rsidRPr="00B97E52"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  <w:t>15310264628</w:t>
            </w:r>
          </w:p>
          <w:p w:rsidR="00C101E8" w:rsidRDefault="00666D71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color w:val="auto"/>
                <w:sz w:val="21"/>
                <w:szCs w:val="21"/>
              </w:rPr>
            </w:pP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籍</w:t>
            </w:r>
            <w:r w:rsidR="00B43FC9"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 xml:space="preserve">    </w:t>
            </w: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贯</w:t>
            </w:r>
            <w:r w:rsidR="008A6C24"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 xml:space="preserve">: </w:t>
            </w:r>
            <w:r w:rsidR="008A6C24" w:rsidRPr="008C09AC">
              <w:rPr>
                <w:rFonts w:ascii="Microsoft JhengHei Light" w:eastAsia="微软雅黑 Light" w:hAnsi="Microsoft JhengHei Light" w:hint="eastAsia"/>
                <w:color w:val="auto"/>
                <w:sz w:val="21"/>
                <w:szCs w:val="21"/>
              </w:rPr>
              <w:t>河南省</w:t>
            </w:r>
            <w:r w:rsidR="008A6C24" w:rsidRPr="008C09AC">
              <w:rPr>
                <w:rFonts w:ascii="Microsoft JhengHei Light" w:eastAsia="微软雅黑 Light" w:hAnsi="Microsoft JhengHei Light" w:hint="eastAsia"/>
                <w:color w:val="auto"/>
                <w:sz w:val="21"/>
                <w:szCs w:val="21"/>
              </w:rPr>
              <w:t xml:space="preserve"> </w:t>
            </w:r>
            <w:r w:rsidR="008A6C24" w:rsidRPr="008C09AC">
              <w:rPr>
                <w:rFonts w:ascii="Microsoft JhengHei Light" w:eastAsia="微软雅黑 Light" w:hAnsi="Microsoft JhengHei Light" w:hint="eastAsia"/>
                <w:color w:val="auto"/>
                <w:sz w:val="21"/>
                <w:szCs w:val="21"/>
              </w:rPr>
              <w:t>周口市</w:t>
            </w:r>
          </w:p>
          <w:p w:rsidR="00666D71" w:rsidRDefault="00C101E8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</w:pP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毕业时间</w:t>
            </w: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 xml:space="preserve">: </w:t>
            </w:r>
            <w:r w:rsidRPr="008C09AC">
              <w:rPr>
                <w:rFonts w:ascii="Microsoft JhengHei Light" w:eastAsia="微软雅黑 Light" w:hAnsi="Microsoft JhengHei Light"/>
                <w:color w:val="auto"/>
                <w:sz w:val="21"/>
                <w:szCs w:val="21"/>
              </w:rPr>
              <w:t>2018-07</w:t>
            </w:r>
          </w:p>
          <w:p w:rsidR="008A6C24" w:rsidRPr="008C09AC" w:rsidRDefault="008A6C24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color w:val="auto"/>
                <w:sz w:val="21"/>
                <w:szCs w:val="21"/>
              </w:rPr>
            </w:pP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出生日期</w:t>
            </w:r>
            <w:r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 xml:space="preserve">: </w:t>
            </w:r>
            <w:r w:rsidRPr="008C09AC">
              <w:rPr>
                <w:rFonts w:ascii="Microsoft JhengHei Light" w:eastAsia="微软雅黑 Light" w:hAnsi="Microsoft JhengHei Light"/>
                <w:color w:val="auto"/>
                <w:sz w:val="21"/>
                <w:szCs w:val="21"/>
              </w:rPr>
              <w:t>1991</w:t>
            </w:r>
            <w:r w:rsidRPr="008C09AC">
              <w:rPr>
                <w:rFonts w:ascii="Microsoft JhengHei Light" w:eastAsia="微软雅黑 Light" w:hAnsi="Microsoft JhengHei Light" w:hint="eastAsia"/>
                <w:color w:val="auto"/>
                <w:sz w:val="21"/>
                <w:szCs w:val="21"/>
              </w:rPr>
              <w:t>-</w:t>
            </w:r>
            <w:r w:rsidRPr="008C09AC">
              <w:rPr>
                <w:rFonts w:ascii="Microsoft JhengHei Light" w:eastAsia="微软雅黑 Light" w:hAnsi="Microsoft JhengHei Light"/>
                <w:color w:val="auto"/>
                <w:sz w:val="21"/>
                <w:szCs w:val="21"/>
              </w:rPr>
              <w:t>01</w:t>
            </w:r>
          </w:p>
          <w:p w:rsidR="00E10EB0" w:rsidRPr="00B97E52" w:rsidRDefault="00666D71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</w:pPr>
            <w:r>
              <w:rPr>
                <w:rFonts w:ascii="Microsoft JhengHei Light" w:eastAsia="微软雅黑 Light" w:hAnsi="Microsoft JhengHei Light" w:cs="Tahoma" w:hint="eastAsia"/>
                <w:b/>
                <w:color w:val="auto"/>
                <w:sz w:val="21"/>
                <w:szCs w:val="21"/>
              </w:rPr>
              <w:t>邮</w:t>
            </w:r>
            <w:r w:rsidR="00B43FC9">
              <w:rPr>
                <w:rFonts w:ascii="Microsoft JhengHei Light" w:eastAsia="微软雅黑 Light" w:hAnsi="Microsoft JhengHei Light" w:cs="Tahoma" w:hint="eastAsia"/>
                <w:b/>
                <w:color w:val="auto"/>
                <w:sz w:val="21"/>
                <w:szCs w:val="21"/>
              </w:rPr>
              <w:t xml:space="preserve">    </w:t>
            </w:r>
            <w:r>
              <w:rPr>
                <w:rFonts w:ascii="Microsoft JhengHei Light" w:eastAsia="微软雅黑 Light" w:hAnsi="Microsoft JhengHei Light" w:cs="Tahoma" w:hint="eastAsia"/>
                <w:b/>
                <w:color w:val="auto"/>
                <w:sz w:val="21"/>
                <w:szCs w:val="21"/>
              </w:rPr>
              <w:t>箱</w:t>
            </w:r>
            <w:r w:rsidR="00E76C5C" w:rsidRPr="00B97E52">
              <w:rPr>
                <w:rFonts w:ascii="Microsoft JhengHei Light" w:eastAsia="微软雅黑 Light" w:hAnsi="Microsoft JhengHei Light" w:cs="Tahoma" w:hint="eastAsia"/>
                <w:b/>
                <w:color w:val="auto"/>
                <w:sz w:val="21"/>
                <w:szCs w:val="21"/>
              </w:rPr>
              <w:t>:</w:t>
            </w:r>
            <w:r w:rsidR="00E76C5C" w:rsidRPr="00B97E52">
              <w:rPr>
                <w:rFonts w:ascii="Microsoft JhengHei Light" w:eastAsia="微软雅黑 Light" w:hAnsi="Microsoft JhengHei Light" w:cs="Tahoma"/>
                <w:b/>
                <w:color w:val="auto"/>
                <w:sz w:val="21"/>
                <w:szCs w:val="21"/>
              </w:rPr>
              <w:t xml:space="preserve"> </w:t>
            </w:r>
            <w:hyperlink r:id="rId9" w:history="1">
              <w:r w:rsidR="00E10EB0" w:rsidRPr="00B97E52">
                <w:rPr>
                  <w:rStyle w:val="a4"/>
                  <w:rFonts w:ascii="Microsoft JhengHei Light" w:eastAsia="微软雅黑 Light" w:hAnsi="Microsoft JhengHei Light" w:cs="Tahoma" w:hint="eastAsia"/>
                  <w:color w:val="auto"/>
                  <w:sz w:val="21"/>
                  <w:szCs w:val="21"/>
                </w:rPr>
                <w:t>zyq_cqupt@163.com</w:t>
              </w:r>
            </w:hyperlink>
          </w:p>
          <w:p w:rsidR="001D6FBD" w:rsidRPr="00B97E52" w:rsidRDefault="00C21BC1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color w:val="auto"/>
                <w:sz w:val="18"/>
                <w:szCs w:val="21"/>
                <w:u w:val="single"/>
              </w:rPr>
            </w:pPr>
            <w:r w:rsidRPr="00B97E52"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  <w:t>CSDN</w:t>
            </w:r>
            <w:r w:rsidR="001D6FBD" w:rsidRPr="00B97E52"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  <w:t>:</w:t>
            </w:r>
            <w:r w:rsidR="00B43FC9"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  <w:t xml:space="preserve"> </w:t>
            </w:r>
            <w:hyperlink r:id="rId10" w:history="1">
              <w:r w:rsidR="001D6FBD" w:rsidRPr="00241CC7">
                <w:rPr>
                  <w:rStyle w:val="a4"/>
                  <w:rFonts w:ascii="Microsoft JhengHei Light" w:eastAsia="微软雅黑 Light" w:hAnsi="Microsoft JhengHei Light"/>
                  <w:color w:val="auto"/>
                  <w:sz w:val="15"/>
                  <w:szCs w:val="21"/>
                </w:rPr>
                <w:t>http://blog.csdn.net/liuzhuannianshao</w:t>
              </w:r>
            </w:hyperlink>
          </w:p>
          <w:p w:rsidR="001D6FBD" w:rsidRPr="00B97E52" w:rsidRDefault="001D6FBD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color w:val="auto"/>
                <w:sz w:val="18"/>
                <w:szCs w:val="21"/>
              </w:rPr>
            </w:pPr>
            <w:r w:rsidRPr="00B97E52"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  <w:t>Github:</w:t>
            </w:r>
            <w:r w:rsidR="00B43FC9"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  <w:t xml:space="preserve"> </w:t>
            </w:r>
            <w:hyperlink r:id="rId11" w:history="1">
              <w:r w:rsidRPr="00B97E52">
                <w:rPr>
                  <w:rStyle w:val="a4"/>
                  <w:rFonts w:ascii="Microsoft JhengHei Light" w:eastAsia="微软雅黑 Light" w:hAnsi="Microsoft JhengHei Light"/>
                  <w:color w:val="auto"/>
                  <w:sz w:val="18"/>
                  <w:szCs w:val="21"/>
                </w:rPr>
                <w:t>https://github.com/zuoyq1990</w:t>
              </w:r>
            </w:hyperlink>
          </w:p>
          <w:p w:rsidR="001E1683" w:rsidRDefault="001E1683" w:rsidP="00D764C8">
            <w:pPr>
              <w:spacing w:line="0" w:lineRule="atLeast"/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</w:pPr>
          </w:p>
          <w:p w:rsidR="00B208CD" w:rsidRDefault="00B208CD" w:rsidP="00D764C8">
            <w:pPr>
              <w:spacing w:line="0" w:lineRule="atLeast"/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</w:pPr>
          </w:p>
          <w:p w:rsidR="00FD7AC7" w:rsidRPr="00B97E52" w:rsidRDefault="00E10EB0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技能</w:t>
            </w:r>
            <w:r w:rsidR="00F805B3">
              <w:rPr>
                <w:rFonts w:ascii="Microsoft JhengHei Light" w:eastAsia="微软雅黑 Light" w:hAnsi="Microsoft JhengHei Light"/>
                <w:b/>
                <w:color w:val="auto"/>
                <w:sz w:val="21"/>
                <w:szCs w:val="21"/>
              </w:rPr>
              <w:t>证书</w:t>
            </w:r>
            <w:r w:rsidR="00F805B3">
              <w:rPr>
                <w:rFonts w:ascii="Microsoft JhengHei Light" w:eastAsia="微软雅黑 Light" w:hAnsi="Microsoft JhengHei Light" w:hint="eastAsia"/>
                <w:b/>
                <w:color w:val="auto"/>
                <w:sz w:val="21"/>
                <w:szCs w:val="21"/>
              </w:rPr>
              <w:t>:</w:t>
            </w:r>
          </w:p>
          <w:p w:rsidR="008C1183" w:rsidRDefault="008C1183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auto"/>
                <w:sz w:val="21"/>
                <w:szCs w:val="21"/>
              </w:rPr>
              <w:t>四级网络工程师</w:t>
            </w:r>
          </w:p>
          <w:p w:rsidR="00FD7AC7" w:rsidRPr="00B97E52" w:rsidRDefault="00FD7AC7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  <w:t>CET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auto"/>
                <w:sz w:val="21"/>
                <w:szCs w:val="21"/>
              </w:rPr>
              <w:t>-4</w:t>
            </w:r>
          </w:p>
          <w:p w:rsidR="00FD7AC7" w:rsidRPr="00B97E52" w:rsidRDefault="00E10EB0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auto"/>
                <w:sz w:val="21"/>
                <w:szCs w:val="21"/>
              </w:rPr>
              <w:t>计算机</w:t>
            </w:r>
            <w:r w:rsidRPr="00B97E52">
              <w:rPr>
                <w:rFonts w:ascii="Microsoft JhengHei Light" w:eastAsia="微软雅黑 Light" w:hAnsi="Microsoft JhengHei Light" w:cs="Tahoma"/>
                <w:color w:val="auto"/>
                <w:sz w:val="21"/>
                <w:szCs w:val="21"/>
              </w:rPr>
              <w:t>二级</w:t>
            </w:r>
            <w:r w:rsidR="00282651" w:rsidRPr="00B97E52">
              <w:rPr>
                <w:rFonts w:ascii="Microsoft JhengHei Light" w:eastAsia="微软雅黑 Light" w:hAnsi="Microsoft JhengHei Light" w:cs="Tahoma" w:hint="eastAsia"/>
                <w:color w:val="auto"/>
                <w:sz w:val="21"/>
                <w:szCs w:val="21"/>
              </w:rPr>
              <w:t>C</w:t>
            </w:r>
          </w:p>
          <w:p w:rsidR="001E1683" w:rsidRDefault="001E1683" w:rsidP="00D764C8">
            <w:pPr>
              <w:spacing w:line="0" w:lineRule="atLeast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1"/>
                <w:szCs w:val="21"/>
              </w:rPr>
            </w:pPr>
          </w:p>
          <w:p w:rsidR="00F324FF" w:rsidRDefault="00F324FF" w:rsidP="00D764C8">
            <w:pPr>
              <w:spacing w:line="0" w:lineRule="atLeast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1"/>
                <w:szCs w:val="21"/>
              </w:rPr>
            </w:pPr>
          </w:p>
          <w:p w:rsidR="00E10EB0" w:rsidRPr="00B97E52" w:rsidRDefault="00E10EB0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 w:cs="Times New Roman"/>
                <w:b/>
                <w:noProof/>
                <w:color w:val="auto"/>
                <w:kern w:val="2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imes New Roman" w:hint="eastAsia"/>
                <w:b/>
                <w:noProof/>
                <w:color w:val="auto"/>
                <w:kern w:val="2"/>
                <w:sz w:val="21"/>
                <w:szCs w:val="21"/>
              </w:rPr>
              <w:t>职业技能</w:t>
            </w:r>
            <w:r w:rsidR="00F805B3">
              <w:rPr>
                <w:rFonts w:ascii="Microsoft JhengHei Light" w:eastAsia="微软雅黑 Light" w:hAnsi="Microsoft JhengHei Light" w:cs="Times New Roman" w:hint="eastAsia"/>
                <w:b/>
                <w:noProof/>
                <w:color w:val="auto"/>
                <w:kern w:val="2"/>
                <w:sz w:val="21"/>
                <w:szCs w:val="21"/>
              </w:rPr>
              <w:t>:</w:t>
            </w:r>
          </w:p>
          <w:p w:rsidR="00E10EB0" w:rsidRPr="00B97E52" w:rsidRDefault="00E10EB0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熟悉</w:t>
            </w: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C++</w:t>
            </w:r>
            <w:r w:rsidR="0049744A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语言</w:t>
            </w:r>
            <w:r w:rsidR="00917754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、数据结构</w:t>
            </w:r>
          </w:p>
          <w:p w:rsidR="00677315" w:rsidRPr="00B97E52" w:rsidRDefault="0049744A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熟悉</w:t>
            </w:r>
            <w:r w:rsidR="00E10EB0" w:rsidRPr="00B97E52">
              <w:rPr>
                <w:rFonts w:ascii="Microsoft JhengHei Light" w:eastAsia="微软雅黑 Light" w:hAnsi="Microsoft JhengHei Light"/>
                <w:sz w:val="21"/>
                <w:szCs w:val="21"/>
              </w:rPr>
              <w:t>面向对象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思想编程</w:t>
            </w:r>
          </w:p>
          <w:p w:rsidR="00E10EB0" w:rsidRPr="00B97E52" w:rsidRDefault="00677315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熟悉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网络编程，多线程编程</w:t>
            </w:r>
          </w:p>
          <w:p w:rsidR="00E10EB0" w:rsidRPr="00B97E52" w:rsidRDefault="0049744A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了解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MFC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、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QT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等</w:t>
            </w:r>
            <w:r w:rsidR="00677315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界面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开发工具</w:t>
            </w:r>
          </w:p>
          <w:p w:rsidR="00E10EB0" w:rsidRPr="00B97E52" w:rsidRDefault="00E10EB0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熟悉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python</w:t>
            </w:r>
            <w:r w:rsidR="0049744A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语言</w:t>
            </w:r>
          </w:p>
          <w:p w:rsidR="001E1683" w:rsidRPr="00B97E52" w:rsidRDefault="00677315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熟悉</w:t>
            </w:r>
            <w:r w:rsidR="00E10EB0" w:rsidRPr="00B97E52">
              <w:rPr>
                <w:rFonts w:ascii="Microsoft JhengHei Light" w:eastAsia="微软雅黑 Light" w:hAnsi="Microsoft JhengHei Light"/>
                <w:sz w:val="21"/>
                <w:szCs w:val="21"/>
              </w:rPr>
              <w:t>Matlab</w:t>
            </w: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，能</w:t>
            </w:r>
            <w:r w:rsidR="00E10EB0"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进行实验</w:t>
            </w:r>
            <w:r w:rsidR="00E10EB0" w:rsidRPr="00B97E52">
              <w:rPr>
                <w:rFonts w:ascii="Microsoft JhengHei Light" w:eastAsia="微软雅黑 Light" w:hAnsi="Microsoft JhengHei Light"/>
                <w:sz w:val="21"/>
                <w:szCs w:val="21"/>
              </w:rPr>
              <w:t>及开发</w:t>
            </w:r>
          </w:p>
          <w:p w:rsidR="00E10EB0" w:rsidRPr="00B97E52" w:rsidRDefault="00E10EB0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0" w:firstLineChars="0"/>
              <w:jc w:val="both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熟悉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O</w:t>
            </w:r>
            <w:r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penCV</w:t>
            </w:r>
            <w:r w:rsidRPr="00B97E52">
              <w:rPr>
                <w:rFonts w:ascii="Microsoft JhengHei Light" w:eastAsia="微软雅黑 Light" w:hAnsi="Microsoft JhengHei Light" w:hint="eastAsia"/>
                <w:sz w:val="21"/>
                <w:szCs w:val="21"/>
              </w:rPr>
              <w:t>图像处理</w:t>
            </w:r>
            <w:r w:rsidRPr="00B97E52">
              <w:rPr>
                <w:rFonts w:ascii="Microsoft JhengHei Light" w:eastAsia="微软雅黑 Light" w:hAnsi="Microsoft JhengHei Light"/>
                <w:sz w:val="21"/>
                <w:szCs w:val="21"/>
              </w:rPr>
              <w:t>库</w:t>
            </w:r>
          </w:p>
          <w:p w:rsidR="00F324FF" w:rsidRDefault="00F324FF" w:rsidP="00995B27">
            <w:pPr>
              <w:spacing w:line="0" w:lineRule="atLeast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1"/>
                <w:szCs w:val="21"/>
              </w:rPr>
            </w:pPr>
          </w:p>
          <w:p w:rsidR="00F324FF" w:rsidRPr="00B97E52" w:rsidRDefault="00F324FF" w:rsidP="00995B27">
            <w:pPr>
              <w:spacing w:line="0" w:lineRule="atLeast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1"/>
                <w:szCs w:val="21"/>
              </w:rPr>
            </w:pPr>
          </w:p>
          <w:p w:rsidR="00E10EB0" w:rsidRPr="00B97E52" w:rsidRDefault="00E10EB0" w:rsidP="00995B27">
            <w:pPr>
              <w:spacing w:line="0" w:lineRule="atLeast"/>
              <w:rPr>
                <w:rFonts w:ascii="Microsoft JhengHei Light" w:eastAsia="微软雅黑 Light" w:hAnsi="Microsoft JhengHei Light" w:cs="Times New Roman"/>
                <w:b/>
                <w:noProof/>
                <w:color w:val="auto"/>
                <w:kern w:val="2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imes New Roman" w:hint="eastAsia"/>
                <w:b/>
                <w:noProof/>
                <w:color w:val="auto"/>
                <w:kern w:val="2"/>
                <w:sz w:val="21"/>
                <w:szCs w:val="21"/>
              </w:rPr>
              <w:t>自我评价</w:t>
            </w:r>
            <w:r w:rsidR="00F805B3">
              <w:rPr>
                <w:rFonts w:ascii="Microsoft JhengHei Light" w:eastAsia="微软雅黑 Light" w:hAnsi="Microsoft JhengHei Light" w:cs="Times New Roman" w:hint="eastAsia"/>
                <w:b/>
                <w:noProof/>
                <w:color w:val="auto"/>
                <w:kern w:val="2"/>
                <w:sz w:val="21"/>
                <w:szCs w:val="21"/>
              </w:rPr>
              <w:t>:</w:t>
            </w:r>
          </w:p>
          <w:p w:rsidR="00677315" w:rsidRPr="00B97E52" w:rsidRDefault="00677315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noProof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noProof/>
                <w:sz w:val="21"/>
                <w:szCs w:val="21"/>
              </w:rPr>
              <w:t>1.</w:t>
            </w:r>
            <w:r w:rsidR="0067746D">
              <w:rPr>
                <w:rFonts w:ascii="Microsoft JhengHei Light" w:eastAsia="微软雅黑 Light" w:hAnsi="Microsoft JhengHei Light"/>
                <w:noProof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 w:hint="eastAsia"/>
                <w:noProof/>
                <w:sz w:val="21"/>
                <w:szCs w:val="21"/>
              </w:rPr>
              <w:t>具备较强的学习能力，对于新知识或新技术有较强的学习意愿。</w:t>
            </w:r>
          </w:p>
          <w:p w:rsidR="00677315" w:rsidRPr="00B97E52" w:rsidRDefault="00677315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noProof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noProof/>
                <w:sz w:val="21"/>
                <w:szCs w:val="21"/>
              </w:rPr>
              <w:t xml:space="preserve">2. </w:t>
            </w:r>
            <w:r w:rsidRPr="00B97E52">
              <w:rPr>
                <w:rFonts w:ascii="Microsoft JhengHei Light" w:eastAsia="微软雅黑 Light" w:hAnsi="Microsoft JhengHei Light" w:hint="eastAsia"/>
                <w:noProof/>
                <w:sz w:val="21"/>
                <w:szCs w:val="21"/>
              </w:rPr>
              <w:t>专业基础知识扎实，知识体系丰富，拥有较强的实践动手能力。</w:t>
            </w:r>
          </w:p>
          <w:p w:rsidR="00E10EB0" w:rsidRPr="00B97E52" w:rsidRDefault="00677315" w:rsidP="00301F2B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noProof/>
                <w:sz w:val="20"/>
                <w:szCs w:val="20"/>
              </w:rPr>
            </w:pPr>
            <w:r w:rsidRPr="00B97E52">
              <w:rPr>
                <w:rFonts w:ascii="Microsoft JhengHei Light" w:eastAsia="微软雅黑 Light" w:hAnsi="Microsoft JhengHei Light" w:hint="eastAsia"/>
                <w:noProof/>
                <w:sz w:val="21"/>
                <w:szCs w:val="21"/>
              </w:rPr>
              <w:t xml:space="preserve">3. </w:t>
            </w:r>
            <w:r w:rsidRPr="00B97E52">
              <w:rPr>
                <w:rFonts w:ascii="Microsoft JhengHei Light" w:eastAsia="微软雅黑 Light" w:hAnsi="Microsoft JhengHei Light" w:hint="eastAsia"/>
                <w:noProof/>
                <w:sz w:val="21"/>
                <w:szCs w:val="21"/>
              </w:rPr>
              <w:t>对待工作认真负责，能够以积极的心态去处理工作中的困难，化压力为动力、迎难而上，锐意进取。</w:t>
            </w:r>
          </w:p>
        </w:tc>
        <w:tc>
          <w:tcPr>
            <w:tcW w:w="7938" w:type="dxa"/>
          </w:tcPr>
          <w:p w:rsidR="00E10EB0" w:rsidRPr="00B97E52" w:rsidRDefault="00E10EB0" w:rsidP="00067B2E">
            <w:pPr>
              <w:spacing w:line="0" w:lineRule="atLeast"/>
              <w:jc w:val="both"/>
              <w:rPr>
                <w:rFonts w:ascii="Microsoft JhengHei Light" w:eastAsia="微软雅黑 Light" w:hAnsi="Microsoft JhengHei Light"/>
                <w:color w:val="2E74B5" w:themeColor="accent1" w:themeShade="BF"/>
                <w:u w:val="single"/>
              </w:rPr>
            </w:pPr>
            <w:r w:rsidRPr="00B97E52"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E4E5EA" wp14:editId="35551541">
                      <wp:simplePos x="0" y="0"/>
                      <wp:positionH relativeFrom="column">
                        <wp:posOffset>129193</wp:posOffset>
                      </wp:positionH>
                      <wp:positionV relativeFrom="paragraph">
                        <wp:posOffset>13635</wp:posOffset>
                      </wp:positionV>
                      <wp:extent cx="0" cy="10014680"/>
                      <wp:effectExtent l="0" t="0" r="38100" b="2476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14680"/>
                              </a:xfrm>
                              <a:prstGeom prst="line">
                                <a:avLst/>
                              </a:prstGeom>
                              <a:ln w="19050"/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1DA8E" id="直接连接符 5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15pt,1.05pt" to="10.15pt,7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" strokecolor="#5b9bd5 [3204]" strokeweight="1.5pt">
                      <v:stroke joinstyle="miter"/>
                    </v:line>
                  </w:pict>
                </mc:Fallback>
              </mc:AlternateContent>
            </w:r>
            <w:r w:rsidRPr="00B97E52"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1D30E3" wp14:editId="26E938E0">
                      <wp:extent cx="5364372" cy="332981"/>
                      <wp:effectExtent l="0" t="0" r="27305" b="0"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4372" cy="332981"/>
                                <a:chOff x="-1" y="1"/>
                                <a:chExt cx="5616524" cy="284399"/>
                              </a:xfrm>
                            </wpg:grpSpPr>
                            <wpg:grpSp>
                              <wpg:cNvPr id="32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" y="1"/>
                                  <a:ext cx="1256400" cy="284399"/>
                                  <a:chOff x="2" y="1"/>
                                  <a:chExt cx="1255739" cy="393694"/>
                                </a:xfrm>
                              </wpg:grpSpPr>
                              <wps:wsp>
                                <wps:cNvPr id="33" name="任意多边形 2"/>
                                <wps:cNvSpPr/>
                                <wps:spPr bwMode="auto">
                                  <a:xfrm>
                                    <a:off x="2" y="1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E10EB0" w:rsidRPr="00B97E52" w:rsidRDefault="00E10EB0" w:rsidP="009A2656">
                                      <w:pPr>
                                        <w:snapToGrid w:val="0"/>
                                        <w:spacing w:line="240" w:lineRule="atLeast"/>
                                        <w:rPr>
                                          <w:rFonts w:ascii="Microsoft JhengHei Light" w:eastAsia="微软雅黑 Light" w:hAnsi="Microsoft JhengHei Light" w:cs="Times New Roman"/>
                                          <w:noProof/>
                                          <w:color w:val="FFFFFF"/>
                                        </w:rPr>
                                      </w:pPr>
                                      <w:r w:rsidRPr="00B97E52"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教育经历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直接连接符 20"/>
                              <wps:cNvCnPr/>
                              <wps:spPr>
                                <a:xfrm flipV="1">
                                  <a:off x="1238335" y="188488"/>
                                  <a:ext cx="4378188" cy="44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D30E3" id="组合 31" o:spid="_x0000_s1026" style="width:422.4pt;height:26.2pt;mso-position-horizontal-relative:char;mso-position-vertical-relative:line" coordorigin="" coordsize="56165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">
                      <v:group id="组合 81" o:spid="_x0000_s1027" style="position:absolute;width:12563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" adj="-11796480,,5400" path="m1093154,r77999,l1406296,288031r-77999,l1093154,xm1030297,r39620,l1305060,288031r-39620,l1030297,xm,l1007060,r235143,288031l,288031,,xe" fillcolor="#5b9bd5 [3204]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:rsidR="00E10EB0" w:rsidRPr="00B97E52" w:rsidRDefault="00E10EB0" w:rsidP="009A2656">
                                <w:pPr>
                                  <w:snapToGrid w:val="0"/>
                                  <w:spacing w:line="240" w:lineRule="atLeast"/>
                                  <w:rPr>
                                    <w:rFonts w:ascii="Microsoft JhengHei Light" w:eastAsia="微软雅黑 Light" w:hAnsi="Microsoft JhengHei Light" w:cs="Times New Roman"/>
                                    <w:noProof/>
                                    <w:color w:val="FFFFFF"/>
                                  </w:rPr>
                                </w:pPr>
                                <w:r w:rsidRPr="00B97E52"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教育经历</w:t>
                                </w:r>
                              </w:p>
                            </w:txbxContent>
                          </v:textbox>
                        </v:shape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    </v:group>
                      <v:line id="直接连接符 20" o:spid="_x0000_s1030" style="position:absolute;flip:y;visibility:visible;mso-wrap-style:square" from="12383,1884" to="56165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" strokecolor="#5b9bd5 [3204]" strokeweight="1pt"/>
                      <w10:anchorlock/>
                    </v:group>
                  </w:pict>
                </mc:Fallback>
              </mc:AlternateContent>
            </w:r>
          </w:p>
          <w:p w:rsidR="00C333DD" w:rsidRPr="00B97E52" w:rsidRDefault="00E10EB0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2015.09</w:t>
            </w:r>
            <w:r w:rsidR="00270CC1"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~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至今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   </w:t>
            </w:r>
            <w:r w:rsidR="00A70566"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E67F41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>重庆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>邮电大学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A70566"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>计算机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>技术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  </w:t>
            </w:r>
            <w:r w:rsidR="00A70566"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E67F41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364E6D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         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>硕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>士</w:t>
            </w:r>
          </w:p>
          <w:p w:rsidR="00C37028" w:rsidRPr="00B97E52" w:rsidRDefault="00E10EB0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2010.09</w:t>
            </w:r>
            <w:r w:rsidR="00270CC1"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~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2014.06  </w:t>
            </w:r>
            <w:r w:rsidR="00A70566"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E67F41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>河南工程学院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</w:t>
            </w:r>
            <w:r w:rsidR="00A70566"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 w:hint="eastAsia"/>
                <w:b/>
                <w:color w:val="000000" w:themeColor="text1"/>
                <w:sz w:val="21"/>
                <w:szCs w:val="21"/>
              </w:rPr>
              <w:t>信息与计算科学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</w:t>
            </w:r>
            <w:r w:rsidR="00A70566"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</w:t>
            </w:r>
            <w:r w:rsidR="00E67F41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364E6D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          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>本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/>
                <w:b/>
                <w:color w:val="000000" w:themeColor="text1"/>
                <w:sz w:val="21"/>
                <w:szCs w:val="21"/>
              </w:rPr>
              <w:t>科</w:t>
            </w:r>
          </w:p>
        </w:tc>
      </w:tr>
      <w:tr w:rsidR="00D03ABC" w:rsidRPr="00B97E52" w:rsidTr="00C37028">
        <w:tc>
          <w:tcPr>
            <w:tcW w:w="3397" w:type="dxa"/>
            <w:vMerge/>
          </w:tcPr>
          <w:p w:rsidR="00D03ABC" w:rsidRPr="00B97E52" w:rsidRDefault="00D03ABC" w:rsidP="00D764C8">
            <w:pPr>
              <w:spacing w:line="0" w:lineRule="atLeast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</w:p>
        </w:tc>
        <w:tc>
          <w:tcPr>
            <w:tcW w:w="7938" w:type="dxa"/>
          </w:tcPr>
          <w:p w:rsidR="00D03ABC" w:rsidRDefault="00D03ABC" w:rsidP="00C37028">
            <w:pPr>
              <w:spacing w:beforeLines="50" w:before="163" w:line="0" w:lineRule="atLeast"/>
              <w:jc w:val="both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</w:pPr>
            <w:r w:rsidRPr="00B97E52"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95D4462" wp14:editId="3A154143">
                      <wp:extent cx="5364372" cy="332981"/>
                      <wp:effectExtent l="0" t="0" r="27305" b="0"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4372" cy="332981"/>
                                <a:chOff x="-1" y="1"/>
                                <a:chExt cx="5616524" cy="284399"/>
                              </a:xfrm>
                            </wpg:grpSpPr>
                            <wpg:grpSp>
                              <wpg:cNvPr id="9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" y="1"/>
                                  <a:ext cx="1256400" cy="284399"/>
                                  <a:chOff x="2" y="1"/>
                                  <a:chExt cx="1255739" cy="393694"/>
                                </a:xfrm>
                              </wpg:grpSpPr>
                              <wps:wsp>
                                <wps:cNvPr id="10" name="任意多边形 2"/>
                                <wps:cNvSpPr/>
                                <wps:spPr bwMode="auto">
                                  <a:xfrm>
                                    <a:off x="2" y="1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9BD5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D03ABC" w:rsidRPr="009A2656" w:rsidRDefault="00D03ABC" w:rsidP="00D03ABC">
                                      <w:pPr>
                                        <w:snapToGrid w:val="0"/>
                                        <w:spacing w:line="240" w:lineRule="atLeast"/>
                                        <w:rPr>
                                          <w:rFonts w:ascii="微软雅黑" w:hAnsi="微软雅黑" w:cs="Times New Roman"/>
                                          <w:noProof/>
                                          <w:color w:val="FFFFFF"/>
                                        </w:rPr>
                                      </w:pPr>
                                      <w:r w:rsidRPr="00B97E52"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实习经历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直接连接符 20"/>
                              <wps:cNvCnPr/>
                              <wps:spPr>
                                <a:xfrm flipV="1">
                                  <a:off x="1238335" y="188488"/>
                                  <a:ext cx="4378188" cy="44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D4462" id="组合 8" o:spid="_x0000_s1031" style="width:422.4pt;height:26.2pt;mso-position-horizontal-relative:char;mso-position-vertical-relative:line" coordorigin="" coordsize="56165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">
                      <v:group id="组合 81" o:spid="_x0000_s1032" style="position:absolute;width:12563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" adj="-11796480,,5400" path="m1093154,r77999,l1406296,288031r-77999,l1093154,xm1030297,r39620,l1305060,288031r-39620,l1030297,xm,l1007060,r235143,288031l,288031,,xe" fillcolor="#5b9bd5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:rsidR="00D03ABC" w:rsidRPr="009A2656" w:rsidRDefault="00D03ABC" w:rsidP="00D03ABC">
                                <w:pPr>
                                  <w:snapToGrid w:val="0"/>
                                  <w:spacing w:line="240" w:lineRule="atLeast"/>
                                  <w:rPr>
                                    <w:rFonts w:ascii="微软雅黑" w:hAnsi="微软雅黑" w:cs="Times New Roman"/>
                                    <w:noProof/>
                                    <w:color w:val="FFFFFF"/>
                                  </w:rPr>
                                </w:pPr>
                                <w:r w:rsidRPr="00B97E52"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实习经历</w:t>
                                </w:r>
                              </w:p>
                            </w:txbxContent>
                          </v:textbox>
                        </v:shape>
      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" fillcolor="#405e6c" stroked="f"/>
                      </v:group>
                      <v:line id="直接连接符 20" o:spid="_x0000_s1035" style="position:absolute;flip:y;visibility:visible;mso-wrap-style:square" from="12383,1884" to="56165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" strokecolor="#5b9bd5"/>
                      <w10:anchorlock/>
                    </v:group>
                  </w:pict>
                </mc:Fallback>
              </mc:AlternateContent>
            </w:r>
          </w:p>
          <w:p w:rsidR="00D03ABC" w:rsidRPr="00B97E52" w:rsidRDefault="00D03ABC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201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7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.06~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2017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.08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北京七鑫易维科技有限公司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 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C++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开发实习生</w:t>
            </w:r>
          </w:p>
          <w:p w:rsidR="00D03ABC" w:rsidRPr="00B97E52" w:rsidRDefault="00D03ABC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负责公司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DKII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项目</w:t>
            </w:r>
            <w:r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中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runtime</w:t>
            </w:r>
            <w:r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 xml:space="preserve"> 2.0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校准模块的所有内容，主要包括设备的对准，校准，以及跟踪渲染。</w:t>
            </w:r>
          </w:p>
          <w:p w:rsidR="00D03ABC" w:rsidRPr="00B97E52" w:rsidRDefault="00D03ABC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负责公司新项目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vizard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场景注视点渲染，即在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vizard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开发环境中，使用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python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完成在三维场景中的注视点校准以及渲染的开发实现。</w:t>
            </w:r>
          </w:p>
          <w:p w:rsidR="00D03ABC" w:rsidRPr="00B97E52" w:rsidRDefault="00D03ABC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</w:pPr>
            <w:r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负责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公司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的预研项目</w:t>
            </w:r>
            <w:r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中的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眼球追踪实现的过程，注视点提取的过程，以及视线估计模型的构建，包括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2D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和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3D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眼球模型的建立</w:t>
            </w:r>
            <w:r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的研究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。</w:t>
            </w:r>
          </w:p>
          <w:p w:rsidR="00D03ABC" w:rsidRPr="00B97E52" w:rsidRDefault="00D03ABC" w:rsidP="00C37028">
            <w:pPr>
              <w:spacing w:beforeLines="50" w:before="163" w:line="0" w:lineRule="atLeast"/>
              <w:jc w:val="both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</w:pPr>
            <w:r w:rsidRPr="00B97E52"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A84A3B9" wp14:editId="0D89CD7F">
                      <wp:extent cx="5364372" cy="332981"/>
                      <wp:effectExtent l="0" t="0" r="27305" b="0"/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4372" cy="332981"/>
                                <a:chOff x="-1" y="1"/>
                                <a:chExt cx="5616524" cy="284399"/>
                              </a:xfrm>
                            </wpg:grpSpPr>
                            <wpg:grpSp>
                              <wpg:cNvPr id="3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" y="1"/>
                                  <a:ext cx="1256400" cy="284399"/>
                                  <a:chOff x="2" y="1"/>
                                  <a:chExt cx="1255739" cy="393694"/>
                                </a:xfrm>
                              </wpg:grpSpPr>
                              <wps:wsp>
                                <wps:cNvPr id="4" name="任意多边形 2"/>
                                <wps:cNvSpPr/>
                                <wps:spPr bwMode="auto">
                                  <a:xfrm>
                                    <a:off x="2" y="1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9BD5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D03ABC" w:rsidRPr="009A2656" w:rsidRDefault="00FD629B" w:rsidP="00D03ABC">
                                      <w:pPr>
                                        <w:snapToGrid w:val="0"/>
                                        <w:spacing w:line="240" w:lineRule="atLeast"/>
                                        <w:rPr>
                                          <w:rFonts w:ascii="微软雅黑" w:hAnsi="微软雅黑" w:cs="Times New Roman"/>
                                          <w:noProof/>
                                          <w:color w:val="FFFFFF"/>
                                        </w:rPr>
                                      </w:pPr>
                                      <w:r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项目</w:t>
                                      </w:r>
                                      <w:r w:rsidR="00D03ABC" w:rsidRPr="00B97E52"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直接连接符 20"/>
                              <wps:cNvCnPr/>
                              <wps:spPr>
                                <a:xfrm flipV="1">
                                  <a:off x="1238335" y="188488"/>
                                  <a:ext cx="4378188" cy="44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4A3B9" id="组合 2" o:spid="_x0000_s1036" style="width:422.4pt;height:26.2pt;mso-position-horizontal-relative:char;mso-position-vertical-relative:line" coordorigin="" coordsize="56165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">
                      <v:group id="组合 81" o:spid="_x0000_s1037" style="position:absolute;width:12563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o:lock v:ext="edit" aspectratio="t"/>
    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" adj="-11796480,,5400" path="m1093154,r77999,l1406296,288031r-77999,l1093154,xm1030297,r39620,l1305060,288031r-39620,l1030297,xm,l1007060,r235143,288031l,288031,,xe" fillcolor="#5b9bd5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:rsidR="00D03ABC" w:rsidRPr="009A2656" w:rsidRDefault="00FD629B" w:rsidP="00D03ABC">
                                <w:pPr>
                                  <w:snapToGrid w:val="0"/>
                                  <w:spacing w:line="240" w:lineRule="atLeast"/>
                                  <w:rPr>
                                    <w:rFonts w:ascii="微软雅黑" w:hAnsi="微软雅黑" w:cs="Times New Roman"/>
                                    <w:noProof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项目</w:t>
                                </w:r>
                                <w:r w:rsidR="00D03ABC" w:rsidRPr="00B97E52"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" fillcolor="#405e6c" stroked="f"/>
                      </v:group>
                      <v:line id="直接连接符 20" o:spid="_x0000_s1040" style="position:absolute;flip:y;visibility:visible;mso-wrap-style:square" from="12383,1884" to="56165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" strokecolor="#5b9bd5"/>
                      <w10:anchorlock/>
                    </v:group>
                  </w:pict>
                </mc:Fallback>
              </mc:AlternateContent>
            </w:r>
          </w:p>
        </w:tc>
      </w:tr>
      <w:tr w:rsidR="00E10EB0" w:rsidRPr="00B97E52" w:rsidTr="00C37028">
        <w:tc>
          <w:tcPr>
            <w:tcW w:w="3397" w:type="dxa"/>
            <w:vMerge/>
          </w:tcPr>
          <w:p w:rsidR="00E10EB0" w:rsidRPr="00B97E52" w:rsidRDefault="00E10EB0" w:rsidP="00D764C8">
            <w:pPr>
              <w:spacing w:line="0" w:lineRule="atLeast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</w:p>
        </w:tc>
        <w:tc>
          <w:tcPr>
            <w:tcW w:w="7938" w:type="dxa"/>
          </w:tcPr>
          <w:p w:rsidR="00FD629B" w:rsidRPr="00B97E52" w:rsidRDefault="00FD629B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2015.09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~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至今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      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bCs/>
                <w:color w:val="000000" w:themeColor="text1"/>
                <w:sz w:val="21"/>
                <w:szCs w:val="21"/>
              </w:rPr>
              <w:t>稀疏编码</w:t>
            </w:r>
            <w:r w:rsidRPr="00B97E52">
              <w:rPr>
                <w:rFonts w:ascii="Microsoft JhengHei Light" w:eastAsia="微软雅黑 Light" w:hAnsi="Microsoft JhengHei Light" w:cs="Tahoma"/>
                <w:b/>
                <w:bCs/>
                <w:color w:val="000000" w:themeColor="text1"/>
                <w:sz w:val="21"/>
                <w:szCs w:val="21"/>
              </w:rPr>
              <w:t>的图像分类算法研究</w:t>
            </w:r>
          </w:p>
          <w:p w:rsidR="00FD629B" w:rsidRPr="00B97E52" w:rsidRDefault="00FD629B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项目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是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以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词袋模型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为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基础，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采用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空间金字塔匹配算法聚合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特征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，主要是使用稀疏编码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为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主要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特征编码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方式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，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采用大规模线性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SVM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进行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训练和分类的实验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，通过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研究表明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，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提出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一种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基于快速低秩编码的图像分类方式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，并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发表论文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。</w:t>
            </w:r>
          </w:p>
          <w:p w:rsidR="00FD629B" w:rsidRPr="00B97E52" w:rsidRDefault="00FD629B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2015.11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~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2015</w:t>
            </w:r>
            <w:r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.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12    </w:t>
            </w:r>
            <w:r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智能小车避障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算法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的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研究与应用</w:t>
            </w:r>
          </w:p>
          <w:p w:rsidR="00FD629B" w:rsidRPr="00B97E52" w:rsidRDefault="00FD629B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项目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结合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C++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、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MFC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、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O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penCV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等技术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实现智能小车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避障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，在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整个</w:t>
            </w:r>
            <w:r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项目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中负责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整体框架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的设计、以及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核心功能性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代码的编写、调试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。</w:t>
            </w:r>
          </w:p>
          <w:p w:rsidR="00FD629B" w:rsidRPr="00B97E52" w:rsidRDefault="00FD629B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2016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.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10~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2016.12   </w:t>
            </w:r>
            <w:r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 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基于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A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pache Tika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的文档元数据提取系统的开发与应用</w:t>
            </w:r>
          </w:p>
          <w:p w:rsidR="00C37028" w:rsidRPr="00FD629B" w:rsidRDefault="00FD629B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项目结合</w:t>
            </w:r>
            <w:r w:rsidRPr="00FD629B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JAVA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、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S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wing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界面设计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、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T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ika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工具箱等技术实现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提取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O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ffice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文档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元数据，在整个项目中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负责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整体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框架的设计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、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界面的编写以及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核心功能代码</w:t>
            </w:r>
            <w:r w:rsidRPr="00B97E52"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  <w:t>的编写及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000000" w:themeColor="text1"/>
                <w:sz w:val="21"/>
                <w:szCs w:val="21"/>
              </w:rPr>
              <w:t>调试。</w:t>
            </w:r>
          </w:p>
        </w:tc>
      </w:tr>
      <w:tr w:rsidR="00E10EB0" w:rsidRPr="00345ED1" w:rsidTr="00C37028">
        <w:tc>
          <w:tcPr>
            <w:tcW w:w="3397" w:type="dxa"/>
            <w:vMerge/>
          </w:tcPr>
          <w:p w:rsidR="00E10EB0" w:rsidRPr="00B97E52" w:rsidRDefault="00E10EB0" w:rsidP="00D764C8">
            <w:pPr>
              <w:spacing w:line="0" w:lineRule="atLeast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</w:p>
        </w:tc>
        <w:tc>
          <w:tcPr>
            <w:tcW w:w="7938" w:type="dxa"/>
          </w:tcPr>
          <w:p w:rsidR="00E10EB0" w:rsidRPr="00B97E52" w:rsidRDefault="00E10EB0" w:rsidP="00C37028">
            <w:pPr>
              <w:spacing w:beforeLines="50" w:before="163" w:line="0" w:lineRule="atLeast"/>
              <w:jc w:val="both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</w:pPr>
            <w:r w:rsidRPr="00B97E52"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0F11921" wp14:editId="1C5E02D9">
                      <wp:extent cx="5364372" cy="332981"/>
                      <wp:effectExtent l="0" t="0" r="27305" b="0"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4372" cy="332981"/>
                                <a:chOff x="-1" y="1"/>
                                <a:chExt cx="5616524" cy="284399"/>
                              </a:xfrm>
                            </wpg:grpSpPr>
                            <wpg:grpSp>
                              <wpg:cNvPr id="14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" y="1"/>
                                  <a:ext cx="1256400" cy="284399"/>
                                  <a:chOff x="2" y="1"/>
                                  <a:chExt cx="1255739" cy="393694"/>
                                </a:xfrm>
                              </wpg:grpSpPr>
                              <wps:wsp>
                                <wps:cNvPr id="15" name="任意多边形 2"/>
                                <wps:cNvSpPr/>
                                <wps:spPr bwMode="auto">
                                  <a:xfrm>
                                    <a:off x="2" y="1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9BD5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E10EB0" w:rsidRPr="009A2656" w:rsidRDefault="00FD629B" w:rsidP="009A2656">
                                      <w:pPr>
                                        <w:snapToGrid w:val="0"/>
                                        <w:spacing w:line="240" w:lineRule="atLeast"/>
                                        <w:rPr>
                                          <w:rFonts w:ascii="微软雅黑" w:hAnsi="微软雅黑" w:cs="Times New Roman"/>
                                          <w:noProof/>
                                          <w:color w:val="FFFFFF"/>
                                        </w:rPr>
                                      </w:pPr>
                                      <w:r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校园</w:t>
                                      </w:r>
                                      <w:r w:rsidR="00E10EB0" w:rsidRPr="00B97E52"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直接连接符 20"/>
                              <wps:cNvCnPr/>
                              <wps:spPr>
                                <a:xfrm flipV="1">
                                  <a:off x="1238335" y="188488"/>
                                  <a:ext cx="4378188" cy="44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11921" id="组合 13" o:spid="_x0000_s1041" style="width:422.4pt;height:26.2pt;mso-position-horizontal-relative:char;mso-position-vertical-relative:line" coordorigin="" coordsize="56165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">
                      <v:group id="组合 81" o:spid="_x0000_s1042" style="position:absolute;width:12563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" adj="-11796480,,5400" path="m1093154,r77999,l1406296,288031r-77999,l1093154,xm1030297,r39620,l1305060,288031r-39620,l1030297,xm,l1007060,r235143,288031l,288031,,xe" fillcolor="#5b9bd5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:rsidR="00E10EB0" w:rsidRPr="009A2656" w:rsidRDefault="00FD629B" w:rsidP="009A2656">
                                <w:pPr>
                                  <w:snapToGrid w:val="0"/>
                                  <w:spacing w:line="240" w:lineRule="atLeast"/>
                                  <w:rPr>
                                    <w:rFonts w:ascii="微软雅黑" w:hAnsi="微软雅黑" w:cs="Times New Roman"/>
                                    <w:noProof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校园</w:t>
                                </w:r>
                                <w:r w:rsidR="00E10EB0" w:rsidRPr="00B97E52"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" fillcolor="#405e6c" stroked="f"/>
                      </v:group>
                      <v:line id="直接连接符 20" o:spid="_x0000_s1045" style="position:absolute;flip:y;visibility:visible;mso-wrap-style:square" from="12383,1884" to="56165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" strokecolor="#5b9bd5"/>
                      <w10:anchorlock/>
                    </v:group>
                  </w:pict>
                </mc:Fallback>
              </mc:AlternateContent>
            </w:r>
          </w:p>
          <w:p w:rsidR="00FD629B" w:rsidRPr="00B97E52" w:rsidRDefault="00FD629B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201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6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.03~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2016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.07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研究生导师助理（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C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++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课程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）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  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     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助理</w:t>
            </w:r>
          </w:p>
          <w:p w:rsidR="00FD629B" w:rsidRPr="00B97E52" w:rsidRDefault="00FD629B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担任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研究生导师甘玲教授的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研究生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C++</w:t>
            </w:r>
            <w:r w:rsidR="00454A5E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课程助</w:t>
            </w:r>
            <w:r w:rsidR="00454A5E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理</w:t>
            </w:r>
            <w:bookmarkStart w:id="0" w:name="_GoBack"/>
            <w:bookmarkEnd w:id="0"/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，负责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课程辅导，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对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学生的作业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及项目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报告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批改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，为学生答疑解惑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，参与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期末考试的评测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，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成绩的统计分析等工作。</w:t>
            </w:r>
          </w:p>
          <w:p w:rsidR="00FD629B" w:rsidRPr="00B97E52" w:rsidRDefault="00FD629B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2015.09~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2017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.0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2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计算机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>实验室</w:t>
            </w:r>
            <w:r w:rsidRPr="00B97E52"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 xml:space="preserve">     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             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  </w:t>
            </w:r>
            <w:r w:rsidRPr="00B97E52"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  </w:t>
            </w:r>
            <w:r>
              <w:rPr>
                <w:rFonts w:ascii="Microsoft JhengHei Light" w:eastAsia="微软雅黑 Light" w:hAnsi="Microsoft JhengHei Light" w:cs="Tahoma"/>
                <w:b/>
                <w:color w:val="262626" w:themeColor="text1" w:themeTint="D9"/>
                <w:sz w:val="21"/>
                <w:szCs w:val="21"/>
              </w:rPr>
              <w:t xml:space="preserve">  </w:t>
            </w:r>
            <w:r>
              <w:rPr>
                <w:rFonts w:ascii="Microsoft JhengHei Light" w:eastAsia="微软雅黑 Light" w:hAnsi="Microsoft JhengHei Light" w:cs="Tahoma" w:hint="eastAsia"/>
                <w:b/>
                <w:color w:val="262626" w:themeColor="text1" w:themeTint="D9"/>
                <w:sz w:val="21"/>
                <w:szCs w:val="21"/>
              </w:rPr>
              <w:t>助管</w:t>
            </w:r>
          </w:p>
          <w:p w:rsidR="00C37028" w:rsidRPr="00FD629B" w:rsidRDefault="00FD629B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负责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计算机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学院计算机实验室的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管理工作，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一方面需要维护实验室设备。另一方面协助多个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实验课教师的课堂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管理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，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管理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学生正确使用实验室设备，及时为学生答疑解惑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，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以及期末</w:t>
            </w: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上机</w:t>
            </w: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考试的监考测评等工作。</w:t>
            </w:r>
          </w:p>
          <w:p w:rsidR="00FD629B" w:rsidRDefault="00FD629B" w:rsidP="00301F2B">
            <w:pPr>
              <w:spacing w:line="0" w:lineRule="atLeast"/>
              <w:ind w:firstLineChars="150" w:firstLine="315"/>
              <w:jc w:val="both"/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</w:pPr>
            <w:r w:rsidRPr="00FD629B"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2010.09~</w:t>
            </w:r>
            <w:r w:rsidRPr="00FD629B"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>2014.07</w:t>
            </w:r>
            <w:r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  <w:t xml:space="preserve">     </w:t>
            </w:r>
            <w:r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信息与计算科学</w:t>
            </w:r>
            <w:r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 xml:space="preserve">                                 </w:t>
            </w:r>
            <w:r>
              <w:rPr>
                <w:rFonts w:ascii="Microsoft JhengHei Light" w:eastAsia="微软雅黑 Light" w:hAnsi="Microsoft JhengHei Light" w:cs="Tahoma" w:hint="eastAsia"/>
                <w:b/>
                <w:color w:val="000000" w:themeColor="text1"/>
                <w:sz w:val="21"/>
                <w:szCs w:val="21"/>
              </w:rPr>
              <w:t>班长</w:t>
            </w:r>
          </w:p>
          <w:p w:rsidR="00FD629B" w:rsidRPr="00FD629B" w:rsidRDefault="00A425A9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ahoma"/>
                <w:b/>
                <w:color w:val="000000" w:themeColor="text1"/>
                <w:sz w:val="21"/>
                <w:szCs w:val="21"/>
              </w:rPr>
            </w:pPr>
            <w:r w:rsidRPr="00A425A9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负责班级所有事务，不仅要做好班级的组织管理工作，也要做好学生与领导、老师之间的桥梁。曾组织班级义务支教、养老院义工、校园文明环境倡导及践行和参加恩来活动等等。</w:t>
            </w:r>
          </w:p>
        </w:tc>
      </w:tr>
      <w:tr w:rsidR="00E10EB0" w:rsidRPr="00B97E52" w:rsidTr="00C37028">
        <w:tc>
          <w:tcPr>
            <w:tcW w:w="3397" w:type="dxa"/>
            <w:vMerge/>
          </w:tcPr>
          <w:p w:rsidR="00E10EB0" w:rsidRPr="00B97E52" w:rsidRDefault="00E10EB0" w:rsidP="00D764C8">
            <w:pPr>
              <w:spacing w:line="0" w:lineRule="atLeast"/>
              <w:rPr>
                <w:rFonts w:ascii="Microsoft JhengHei Light" w:eastAsia="微软雅黑 Light" w:hAnsi="Microsoft JhengHei Light"/>
                <w:sz w:val="21"/>
                <w:szCs w:val="21"/>
              </w:rPr>
            </w:pPr>
          </w:p>
        </w:tc>
        <w:tc>
          <w:tcPr>
            <w:tcW w:w="7938" w:type="dxa"/>
          </w:tcPr>
          <w:p w:rsidR="00E10EB0" w:rsidRPr="00B97E52" w:rsidRDefault="00E10EB0" w:rsidP="00C37028">
            <w:pPr>
              <w:spacing w:beforeLines="50" w:before="163" w:line="0" w:lineRule="atLeast"/>
              <w:jc w:val="both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</w:pPr>
            <w:r w:rsidRPr="00B97E52"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D9FFBF9" wp14:editId="5D9261B0">
                      <wp:extent cx="5364372" cy="332981"/>
                      <wp:effectExtent l="0" t="0" r="27305" b="0"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4372" cy="332981"/>
                                <a:chOff x="-1" y="1"/>
                                <a:chExt cx="5616524" cy="284399"/>
                              </a:xfrm>
                            </wpg:grpSpPr>
                            <wpg:grpSp>
                              <wpg:cNvPr id="19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" y="1"/>
                                  <a:ext cx="1256400" cy="284399"/>
                                  <a:chOff x="2" y="1"/>
                                  <a:chExt cx="1255739" cy="393694"/>
                                </a:xfrm>
                              </wpg:grpSpPr>
                              <wps:wsp>
                                <wps:cNvPr id="20" name="任意多边形 2"/>
                                <wps:cNvSpPr/>
                                <wps:spPr bwMode="auto">
                                  <a:xfrm>
                                    <a:off x="2" y="1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9BD5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E10EB0" w:rsidRPr="00861197" w:rsidRDefault="00E10EB0" w:rsidP="009A2656">
                                      <w:pPr>
                                        <w:snapToGrid w:val="0"/>
                                        <w:spacing w:line="240" w:lineRule="atLeast"/>
                                        <w:rPr>
                                          <w:rFonts w:ascii="Microsoft JhengHei Light" w:eastAsia="微软雅黑 Light" w:hAnsi="Microsoft JhengHei Light" w:cs="Times New Roman"/>
                                          <w:noProof/>
                                          <w:color w:val="FFFFFF"/>
                                        </w:rPr>
                                      </w:pPr>
                                      <w:r w:rsidRPr="00B97E52"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获奖</w:t>
                                      </w:r>
                                      <w:r w:rsidRPr="00861197">
                                        <w:rPr>
                                          <w:rFonts w:ascii="Microsoft JhengHei Light" w:eastAsia="微软雅黑 Light" w:hAnsi="Microsoft JhengHei Light" w:cs="Times New Roman" w:hint="eastAsia"/>
                                          <w:noProof/>
                                          <w:color w:val="FFFFFF"/>
                                        </w:rPr>
                                        <w:t>荣誉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0"/>
                              <wps:cNvCnPr/>
                              <wps:spPr>
                                <a:xfrm flipV="1">
                                  <a:off x="1238335" y="188488"/>
                                  <a:ext cx="4378188" cy="44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FFBF9" id="组合 18" o:spid="_x0000_s1046" style="width:422.4pt;height:26.2pt;mso-position-horizontal-relative:char;mso-position-vertical-relative:line" coordorigin="" coordsize="56165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">
                      <v:group id="组合 81" o:spid="_x0000_s1047" style="position:absolute;width:12563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" adj="-11796480,,5400" path="m1093154,r77999,l1406296,288031r-77999,l1093154,xm1030297,r39620,l1305060,288031r-39620,l1030297,xm,l1007060,r235143,288031l,288031,,xe" fillcolor="#5b9bd5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:rsidR="00E10EB0" w:rsidRPr="00861197" w:rsidRDefault="00E10EB0" w:rsidP="009A2656">
                                <w:pPr>
                                  <w:snapToGrid w:val="0"/>
                                  <w:spacing w:line="240" w:lineRule="atLeast"/>
                                  <w:rPr>
                                    <w:rFonts w:ascii="Microsoft JhengHei Light" w:eastAsia="微软雅黑 Light" w:hAnsi="Microsoft JhengHei Light" w:cs="Times New Roman"/>
                                    <w:noProof/>
                                    <w:color w:val="FFFFFF"/>
                                  </w:rPr>
                                </w:pPr>
                                <w:r w:rsidRPr="00B97E52"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获奖</w:t>
                                </w:r>
                                <w:r w:rsidRPr="00861197">
                                  <w:rPr>
                                    <w:rFonts w:ascii="Microsoft JhengHei Light" w:eastAsia="微软雅黑 Light" w:hAnsi="Microsoft JhengHei Light" w:cs="Times New Roman" w:hint="eastAsia"/>
                                    <w:noProof/>
                                    <w:color w:val="FFFFFF"/>
                                  </w:rPr>
                                  <w:t>荣誉</w:t>
                                </w:r>
                              </w:p>
                            </w:txbxContent>
                          </v:textbox>
                        </v:shape>
      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" fillcolor="#405e6c" stroked="f"/>
                      </v:group>
                      <v:line id="直接连接符 20" o:spid="_x0000_s1050" style="position:absolute;flip:y;visibility:visible;mso-wrap-style:square" from="12383,1884" to="56165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" strokecolor="#5b9bd5"/>
                      <w10:anchorlock/>
                    </v:group>
                  </w:pict>
                </mc:Fallback>
              </mc:AlternateContent>
            </w:r>
          </w:p>
          <w:p w:rsidR="00E10EB0" w:rsidRPr="005B34C5" w:rsidRDefault="00E10EB0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</w:pPr>
            <w:r w:rsidRPr="005B34C5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201</w:t>
            </w:r>
            <w:r w:rsidR="005B34C5" w:rsidRPr="005B34C5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6</w:t>
            </w:r>
            <w:r w:rsidR="00B1679A" w:rsidRP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</w:t>
            </w:r>
            <w:r w:rsidRP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二等奖学金</w:t>
            </w:r>
            <w:r w:rsidR="005B34C5" w:rsidRP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 xml:space="preserve"> </w:t>
            </w:r>
            <w:r w:rsid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 xml:space="preserve">  </w:t>
            </w:r>
            <w:r w:rsidR="005B34C5" w:rsidRPr="005B34C5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2015</w:t>
            </w:r>
            <w:r w:rsidR="00B1679A" w:rsidRPr="005B34C5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年度</w:t>
            </w:r>
            <w:r w:rsidRP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三等奖学金</w:t>
            </w:r>
            <w:r w:rsid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 xml:space="preserve"> </w:t>
            </w:r>
            <w:r w:rsid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 xml:space="preserve">      </w:t>
            </w:r>
            <w:r w:rsidR="00B43FC9" w:rsidRP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2011</w:t>
            </w:r>
            <w:r w:rsidR="00B43FC9" w:rsidRP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</w:t>
            </w:r>
            <w:r w:rsidR="00B43FC9" w:rsidRP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三等</w:t>
            </w:r>
            <w:r w:rsidR="00B43FC9" w:rsidRP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奖</w:t>
            </w:r>
            <w:r w:rsidR="00B43FC9" w:rsidRP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学金</w:t>
            </w:r>
          </w:p>
          <w:p w:rsidR="00FA596B" w:rsidRDefault="00E10EB0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2016</w:t>
            </w:r>
            <w:r w:rsidR="00B1679A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‘华为杯’全国</w:t>
            </w:r>
            <w:r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研究生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数学建模</w:t>
            </w:r>
            <w:r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大赛三等奖</w:t>
            </w:r>
          </w:p>
          <w:p w:rsidR="00E10EB0" w:rsidRPr="00B97E52" w:rsidRDefault="00FA596B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2014</w:t>
            </w:r>
            <w:r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河南省</w:t>
            </w:r>
            <w:r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优秀应届毕业生</w:t>
            </w:r>
          </w:p>
          <w:p w:rsidR="00B422A5" w:rsidRDefault="00E10EB0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</w:pPr>
            <w:r w:rsidRPr="00B97E52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2013</w:t>
            </w:r>
            <w:r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年度三好学生</w:t>
            </w:r>
            <w:r w:rsid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 xml:space="preserve"> </w:t>
            </w:r>
            <w:r w:rsid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 xml:space="preserve">   </w:t>
            </w:r>
            <w:r w:rsid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 xml:space="preserve"> </w:t>
            </w:r>
            <w:r w:rsidR="005B34C5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2012</w:t>
            </w:r>
            <w:r w:rsidR="005B34C5"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年度优秀学生</w:t>
            </w:r>
            <w:r w:rsidR="005B34C5"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干部</w:t>
            </w:r>
            <w:r w:rsidR="005B34C5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 xml:space="preserve">  </w:t>
            </w:r>
            <w:r w:rsidR="005B34C5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 xml:space="preserve">   </w:t>
            </w:r>
            <w:r w:rsidR="005B34C5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201</w:t>
            </w:r>
            <w:r w:rsidR="00C120F4">
              <w:rPr>
                <w:rFonts w:ascii="Microsoft JhengHei Light" w:eastAsia="微软雅黑 Light" w:hAnsi="Microsoft JhengHei Light" w:cs="Tahoma"/>
                <w:color w:val="262626" w:themeColor="text1" w:themeTint="D9"/>
                <w:sz w:val="21"/>
                <w:szCs w:val="21"/>
              </w:rPr>
              <w:t>1</w:t>
            </w:r>
            <w:r w:rsidR="005B34C5" w:rsidRPr="00B97E5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年度优秀学生</w:t>
            </w:r>
            <w:r w:rsidR="005B34C5" w:rsidRPr="00B97E52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干部</w:t>
            </w:r>
          </w:p>
          <w:p w:rsidR="008C1373" w:rsidRPr="008C1373" w:rsidRDefault="00B422A5" w:rsidP="00301F2B">
            <w:pPr>
              <w:pStyle w:val="a5"/>
              <w:numPr>
                <w:ilvl w:val="0"/>
                <w:numId w:val="8"/>
              </w:numPr>
              <w:spacing w:line="0" w:lineRule="atLeast"/>
              <w:ind w:left="284" w:firstLineChars="0"/>
              <w:jc w:val="both"/>
              <w:rPr>
                <w:rFonts w:ascii="Microsoft JhengHei Light" w:eastAsia="微软雅黑 Light" w:hAnsi="Microsoft JhengHei Light" w:cs="Times New Roman"/>
                <w:noProof/>
                <w:color w:val="C19F67"/>
                <w:kern w:val="2"/>
                <w:sz w:val="20"/>
                <w:szCs w:val="20"/>
              </w:rPr>
            </w:pPr>
            <w:r w:rsidRPr="00FA596B">
              <w:rPr>
                <w:rFonts w:ascii="Microsoft JhengHei Light" w:eastAsia="微软雅黑 Light" w:hAnsi="Microsoft JhengHei Light" w:cs="Tahoma" w:hint="eastAsia"/>
                <w:color w:val="262626" w:themeColor="text1" w:themeTint="D9"/>
                <w:sz w:val="21"/>
                <w:szCs w:val="21"/>
              </w:rPr>
              <w:t>2012</w:t>
            </w:r>
            <w:r w:rsidRPr="00FA596B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年度</w:t>
            </w:r>
            <w:r w:rsidRPr="00FA596B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河南省</w:t>
            </w:r>
            <w:r w:rsidRPr="00FA596B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第十七届</w:t>
            </w:r>
            <w:r w:rsidRPr="00FA596B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大学生</w:t>
            </w:r>
            <w:r w:rsidRPr="00FA596B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田径运动会</w:t>
            </w:r>
            <w:r w:rsidR="004E07C2">
              <w:rPr>
                <w:rFonts w:ascii="Microsoft JhengHei Light" w:eastAsia="微软雅黑 Light" w:hAnsi="Microsoft JhengHei Light" w:hint="eastAsia"/>
                <w:color w:val="000000" w:themeColor="text1"/>
                <w:sz w:val="21"/>
                <w:szCs w:val="21"/>
              </w:rPr>
              <w:t>优秀</w:t>
            </w:r>
            <w:r w:rsidRPr="00FA596B">
              <w:rPr>
                <w:rFonts w:ascii="Microsoft JhengHei Light" w:eastAsia="微软雅黑 Light" w:hAnsi="Microsoft JhengHei Light"/>
                <w:color w:val="000000" w:themeColor="text1"/>
                <w:sz w:val="21"/>
                <w:szCs w:val="21"/>
              </w:rPr>
              <w:t>志愿者</w:t>
            </w:r>
          </w:p>
        </w:tc>
      </w:tr>
    </w:tbl>
    <w:p w:rsidR="001E7111" w:rsidRPr="00B97E52" w:rsidRDefault="001E7111" w:rsidP="00E46534">
      <w:pPr>
        <w:spacing w:line="0" w:lineRule="atLeast"/>
        <w:rPr>
          <w:rFonts w:ascii="Microsoft JhengHei Light" w:eastAsia="微软雅黑 Light" w:hAnsi="Microsoft JhengHei Light"/>
          <w:sz w:val="18"/>
          <w:szCs w:val="18"/>
        </w:rPr>
      </w:pPr>
    </w:p>
    <w:sectPr w:rsidR="001E7111" w:rsidRPr="00B97E52" w:rsidSect="00F33C5B">
      <w:pgSz w:w="11900" w:h="16840"/>
      <w:pgMar w:top="284" w:right="284" w:bottom="284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13B" w:rsidRDefault="0051213B" w:rsidP="003C3007">
      <w:r>
        <w:separator/>
      </w:r>
    </w:p>
  </w:endnote>
  <w:endnote w:type="continuationSeparator" w:id="0">
    <w:p w:rsidR="0051213B" w:rsidRDefault="0051213B" w:rsidP="003C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13B" w:rsidRDefault="0051213B" w:rsidP="003C3007">
      <w:r>
        <w:separator/>
      </w:r>
    </w:p>
  </w:footnote>
  <w:footnote w:type="continuationSeparator" w:id="0">
    <w:p w:rsidR="0051213B" w:rsidRDefault="0051213B" w:rsidP="003C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5B2F"/>
    <w:multiLevelType w:val="hybridMultilevel"/>
    <w:tmpl w:val="B1AE0D24"/>
    <w:lvl w:ilvl="0" w:tplc="C630C558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0F902E02"/>
    <w:multiLevelType w:val="hybridMultilevel"/>
    <w:tmpl w:val="9064C680"/>
    <w:lvl w:ilvl="0" w:tplc="4F9EE0A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8A5C52"/>
    <w:multiLevelType w:val="hybridMultilevel"/>
    <w:tmpl w:val="FDA06948"/>
    <w:lvl w:ilvl="0" w:tplc="4F9EE0A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E952A2"/>
    <w:multiLevelType w:val="hybridMultilevel"/>
    <w:tmpl w:val="9CF28C38"/>
    <w:lvl w:ilvl="0" w:tplc="4F9EE0A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285B46"/>
    <w:multiLevelType w:val="hybridMultilevel"/>
    <w:tmpl w:val="A99EBA20"/>
    <w:lvl w:ilvl="0" w:tplc="C630C5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9F3064"/>
    <w:multiLevelType w:val="hybridMultilevel"/>
    <w:tmpl w:val="3926C2F2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7227428"/>
    <w:multiLevelType w:val="hybridMultilevel"/>
    <w:tmpl w:val="D0D05108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B9334B"/>
    <w:multiLevelType w:val="multilevel"/>
    <w:tmpl w:val="F1447B5E"/>
    <w:lvl w:ilvl="0">
      <w:start w:val="2014"/>
      <w:numFmt w:val="decimal"/>
      <w:lvlText w:val="%1"/>
      <w:lvlJc w:val="left"/>
      <w:pPr>
        <w:ind w:left="1815" w:hanging="181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815" w:hanging="181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15" w:hanging="1815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815" w:hanging="181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15" w:hanging="181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815" w:hanging="181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815" w:hanging="181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15" w:hanging="181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15" w:hanging="1815"/>
      </w:pPr>
      <w:rPr>
        <w:rFonts w:hint="default"/>
      </w:rPr>
    </w:lvl>
  </w:abstractNum>
  <w:abstractNum w:abstractNumId="9" w15:restartNumberingAfterBreak="0">
    <w:nsid w:val="305B5547"/>
    <w:multiLevelType w:val="hybridMultilevel"/>
    <w:tmpl w:val="0BA87BA6"/>
    <w:lvl w:ilvl="0" w:tplc="74902AF4">
      <w:start w:val="1"/>
      <w:numFmt w:val="bullet"/>
      <w:lvlText w:val=""/>
      <w:lvlJc w:val="left"/>
      <w:pPr>
        <w:ind w:left="283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4835653"/>
    <w:multiLevelType w:val="multilevel"/>
    <w:tmpl w:val="DA323474"/>
    <w:lvl w:ilvl="0">
      <w:start w:val="2009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7200485"/>
    <w:multiLevelType w:val="hybridMultilevel"/>
    <w:tmpl w:val="36EE922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7283FE2"/>
    <w:multiLevelType w:val="hybridMultilevel"/>
    <w:tmpl w:val="22D4A650"/>
    <w:lvl w:ilvl="0" w:tplc="B394E7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EB01C7"/>
    <w:multiLevelType w:val="hybridMultilevel"/>
    <w:tmpl w:val="D142753A"/>
    <w:lvl w:ilvl="0" w:tplc="C630C5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9A0397"/>
    <w:multiLevelType w:val="hybridMultilevel"/>
    <w:tmpl w:val="D60C210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B375A73"/>
    <w:multiLevelType w:val="hybridMultilevel"/>
    <w:tmpl w:val="8BF6DEF6"/>
    <w:lvl w:ilvl="0" w:tplc="08144D4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BE90DBE"/>
    <w:multiLevelType w:val="hybridMultilevel"/>
    <w:tmpl w:val="D8FA9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1"/>
  </w:num>
  <w:num w:numId="5">
    <w:abstractNumId w:val="4"/>
  </w:num>
  <w:num w:numId="6">
    <w:abstractNumId w:val="0"/>
  </w:num>
  <w:num w:numId="7">
    <w:abstractNumId w:val="13"/>
  </w:num>
  <w:num w:numId="8">
    <w:abstractNumId w:val="9"/>
  </w:num>
  <w:num w:numId="9">
    <w:abstractNumId w:val="5"/>
  </w:num>
  <w:num w:numId="10">
    <w:abstractNumId w:val="6"/>
  </w:num>
  <w:num w:numId="11">
    <w:abstractNumId w:val="15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1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5E"/>
    <w:rsid w:val="000030F9"/>
    <w:rsid w:val="0001696E"/>
    <w:rsid w:val="0005308F"/>
    <w:rsid w:val="00053F65"/>
    <w:rsid w:val="00055E23"/>
    <w:rsid w:val="00067B2E"/>
    <w:rsid w:val="00074335"/>
    <w:rsid w:val="00074978"/>
    <w:rsid w:val="00080BA6"/>
    <w:rsid w:val="00092614"/>
    <w:rsid w:val="00096E5D"/>
    <w:rsid w:val="000B55DA"/>
    <w:rsid w:val="000D601A"/>
    <w:rsid w:val="000E43E0"/>
    <w:rsid w:val="000E76DC"/>
    <w:rsid w:val="000F3292"/>
    <w:rsid w:val="000F6577"/>
    <w:rsid w:val="0012092E"/>
    <w:rsid w:val="0013572B"/>
    <w:rsid w:val="00137A86"/>
    <w:rsid w:val="001606DE"/>
    <w:rsid w:val="0017196E"/>
    <w:rsid w:val="00176F41"/>
    <w:rsid w:val="00180C23"/>
    <w:rsid w:val="00184567"/>
    <w:rsid w:val="0019281B"/>
    <w:rsid w:val="00193F49"/>
    <w:rsid w:val="001A03E5"/>
    <w:rsid w:val="001C5180"/>
    <w:rsid w:val="001C7316"/>
    <w:rsid w:val="001D037C"/>
    <w:rsid w:val="001D6FBD"/>
    <w:rsid w:val="001E1683"/>
    <w:rsid w:val="001E7111"/>
    <w:rsid w:val="00205140"/>
    <w:rsid w:val="00210E98"/>
    <w:rsid w:val="00233C94"/>
    <w:rsid w:val="002340C7"/>
    <w:rsid w:val="00240C9A"/>
    <w:rsid w:val="00241CC7"/>
    <w:rsid w:val="00250509"/>
    <w:rsid w:val="00253A54"/>
    <w:rsid w:val="002547DE"/>
    <w:rsid w:val="00254D1B"/>
    <w:rsid w:val="00270CC1"/>
    <w:rsid w:val="00271406"/>
    <w:rsid w:val="00282635"/>
    <w:rsid w:val="00282651"/>
    <w:rsid w:val="00285103"/>
    <w:rsid w:val="002871D5"/>
    <w:rsid w:val="002A3C06"/>
    <w:rsid w:val="002F2A0B"/>
    <w:rsid w:val="002F58D5"/>
    <w:rsid w:val="00301F2B"/>
    <w:rsid w:val="0031542E"/>
    <w:rsid w:val="00316CE0"/>
    <w:rsid w:val="00330185"/>
    <w:rsid w:val="0033476A"/>
    <w:rsid w:val="003405FA"/>
    <w:rsid w:val="00345ED1"/>
    <w:rsid w:val="00360848"/>
    <w:rsid w:val="00364E6D"/>
    <w:rsid w:val="00366974"/>
    <w:rsid w:val="00372178"/>
    <w:rsid w:val="003810E8"/>
    <w:rsid w:val="003A0004"/>
    <w:rsid w:val="003B192E"/>
    <w:rsid w:val="003B43B0"/>
    <w:rsid w:val="003C3007"/>
    <w:rsid w:val="003D67FB"/>
    <w:rsid w:val="003E05E5"/>
    <w:rsid w:val="003E1A1A"/>
    <w:rsid w:val="003E58E0"/>
    <w:rsid w:val="00415F84"/>
    <w:rsid w:val="00423652"/>
    <w:rsid w:val="00427822"/>
    <w:rsid w:val="004344E6"/>
    <w:rsid w:val="00454A5E"/>
    <w:rsid w:val="004561DE"/>
    <w:rsid w:val="0045633B"/>
    <w:rsid w:val="004636C7"/>
    <w:rsid w:val="00484C5A"/>
    <w:rsid w:val="0049262E"/>
    <w:rsid w:val="0049744A"/>
    <w:rsid w:val="004C12C8"/>
    <w:rsid w:val="004C7D07"/>
    <w:rsid w:val="004D1238"/>
    <w:rsid w:val="004E07C2"/>
    <w:rsid w:val="004E4179"/>
    <w:rsid w:val="005102FB"/>
    <w:rsid w:val="0051213B"/>
    <w:rsid w:val="00521116"/>
    <w:rsid w:val="00527B5A"/>
    <w:rsid w:val="00592927"/>
    <w:rsid w:val="00597C30"/>
    <w:rsid w:val="005A0012"/>
    <w:rsid w:val="005A7D17"/>
    <w:rsid w:val="005B34C5"/>
    <w:rsid w:val="005B7A47"/>
    <w:rsid w:val="005C0C50"/>
    <w:rsid w:val="005C2790"/>
    <w:rsid w:val="005C562C"/>
    <w:rsid w:val="005D5AB7"/>
    <w:rsid w:val="005D6B63"/>
    <w:rsid w:val="005F1847"/>
    <w:rsid w:val="00604445"/>
    <w:rsid w:val="006235F6"/>
    <w:rsid w:val="006246E5"/>
    <w:rsid w:val="0064427E"/>
    <w:rsid w:val="0065025F"/>
    <w:rsid w:val="0065626C"/>
    <w:rsid w:val="00657F25"/>
    <w:rsid w:val="00666D71"/>
    <w:rsid w:val="00667899"/>
    <w:rsid w:val="00677315"/>
    <w:rsid w:val="0067746D"/>
    <w:rsid w:val="00680D22"/>
    <w:rsid w:val="006832D3"/>
    <w:rsid w:val="00687C06"/>
    <w:rsid w:val="006A2A27"/>
    <w:rsid w:val="006A2C62"/>
    <w:rsid w:val="006B60C9"/>
    <w:rsid w:val="006D458B"/>
    <w:rsid w:val="006E714D"/>
    <w:rsid w:val="006E790D"/>
    <w:rsid w:val="007318FC"/>
    <w:rsid w:val="007349E5"/>
    <w:rsid w:val="00756E15"/>
    <w:rsid w:val="00791761"/>
    <w:rsid w:val="007935FB"/>
    <w:rsid w:val="00795DA2"/>
    <w:rsid w:val="007A0BC4"/>
    <w:rsid w:val="007B69B4"/>
    <w:rsid w:val="007C0C83"/>
    <w:rsid w:val="007C449C"/>
    <w:rsid w:val="007D7B44"/>
    <w:rsid w:val="007E0963"/>
    <w:rsid w:val="007E7AFF"/>
    <w:rsid w:val="007F0FD0"/>
    <w:rsid w:val="007F325A"/>
    <w:rsid w:val="00800665"/>
    <w:rsid w:val="008041E6"/>
    <w:rsid w:val="00830A55"/>
    <w:rsid w:val="0083168C"/>
    <w:rsid w:val="0084683B"/>
    <w:rsid w:val="00861197"/>
    <w:rsid w:val="008620FA"/>
    <w:rsid w:val="0087058E"/>
    <w:rsid w:val="00870EE9"/>
    <w:rsid w:val="008721A7"/>
    <w:rsid w:val="00875A2A"/>
    <w:rsid w:val="00882E03"/>
    <w:rsid w:val="00883F51"/>
    <w:rsid w:val="00890152"/>
    <w:rsid w:val="008A6C24"/>
    <w:rsid w:val="008C09AC"/>
    <w:rsid w:val="008C1183"/>
    <w:rsid w:val="008C1373"/>
    <w:rsid w:val="008D5896"/>
    <w:rsid w:val="008D59B8"/>
    <w:rsid w:val="008F0BB0"/>
    <w:rsid w:val="008F4E97"/>
    <w:rsid w:val="009010B6"/>
    <w:rsid w:val="009059AB"/>
    <w:rsid w:val="00917754"/>
    <w:rsid w:val="009177F8"/>
    <w:rsid w:val="00942DD1"/>
    <w:rsid w:val="009520D3"/>
    <w:rsid w:val="009549B2"/>
    <w:rsid w:val="00962F2E"/>
    <w:rsid w:val="00984F5F"/>
    <w:rsid w:val="00995B27"/>
    <w:rsid w:val="009A2656"/>
    <w:rsid w:val="009A6D72"/>
    <w:rsid w:val="009B06DB"/>
    <w:rsid w:val="009D00FB"/>
    <w:rsid w:val="009D3180"/>
    <w:rsid w:val="009D6C2C"/>
    <w:rsid w:val="009E3068"/>
    <w:rsid w:val="009F2FB6"/>
    <w:rsid w:val="00A05A22"/>
    <w:rsid w:val="00A30EFA"/>
    <w:rsid w:val="00A32245"/>
    <w:rsid w:val="00A425A9"/>
    <w:rsid w:val="00A70566"/>
    <w:rsid w:val="00A74134"/>
    <w:rsid w:val="00AA01E1"/>
    <w:rsid w:val="00AB4416"/>
    <w:rsid w:val="00AB6B5B"/>
    <w:rsid w:val="00AC433E"/>
    <w:rsid w:val="00AD1FDB"/>
    <w:rsid w:val="00AF1F3F"/>
    <w:rsid w:val="00AF659D"/>
    <w:rsid w:val="00AF70BA"/>
    <w:rsid w:val="00B0099C"/>
    <w:rsid w:val="00B1679A"/>
    <w:rsid w:val="00B208CD"/>
    <w:rsid w:val="00B2440A"/>
    <w:rsid w:val="00B25D75"/>
    <w:rsid w:val="00B37CE4"/>
    <w:rsid w:val="00B422A5"/>
    <w:rsid w:val="00B42414"/>
    <w:rsid w:val="00B43FC9"/>
    <w:rsid w:val="00B65AB9"/>
    <w:rsid w:val="00B75B0D"/>
    <w:rsid w:val="00B76212"/>
    <w:rsid w:val="00B83671"/>
    <w:rsid w:val="00B90E3C"/>
    <w:rsid w:val="00B97E52"/>
    <w:rsid w:val="00BB10DB"/>
    <w:rsid w:val="00BB3B16"/>
    <w:rsid w:val="00BC6FA2"/>
    <w:rsid w:val="00BD11D2"/>
    <w:rsid w:val="00BE342F"/>
    <w:rsid w:val="00BF2C5E"/>
    <w:rsid w:val="00BF7665"/>
    <w:rsid w:val="00C00024"/>
    <w:rsid w:val="00C051E2"/>
    <w:rsid w:val="00C101E8"/>
    <w:rsid w:val="00C11C17"/>
    <w:rsid w:val="00C120F4"/>
    <w:rsid w:val="00C21BC1"/>
    <w:rsid w:val="00C22807"/>
    <w:rsid w:val="00C333DD"/>
    <w:rsid w:val="00C362C9"/>
    <w:rsid w:val="00C37028"/>
    <w:rsid w:val="00C51652"/>
    <w:rsid w:val="00C577D6"/>
    <w:rsid w:val="00C61F7A"/>
    <w:rsid w:val="00C64A7C"/>
    <w:rsid w:val="00C731A1"/>
    <w:rsid w:val="00C7376A"/>
    <w:rsid w:val="00C74F46"/>
    <w:rsid w:val="00C879D2"/>
    <w:rsid w:val="00CB1D39"/>
    <w:rsid w:val="00CC442A"/>
    <w:rsid w:val="00CC78F2"/>
    <w:rsid w:val="00CF62A4"/>
    <w:rsid w:val="00D03ABC"/>
    <w:rsid w:val="00D05267"/>
    <w:rsid w:val="00D137A7"/>
    <w:rsid w:val="00D206FA"/>
    <w:rsid w:val="00D265CF"/>
    <w:rsid w:val="00D30010"/>
    <w:rsid w:val="00D31D38"/>
    <w:rsid w:val="00D37828"/>
    <w:rsid w:val="00D40167"/>
    <w:rsid w:val="00D426E3"/>
    <w:rsid w:val="00D45749"/>
    <w:rsid w:val="00D6060D"/>
    <w:rsid w:val="00D764C8"/>
    <w:rsid w:val="00D85650"/>
    <w:rsid w:val="00D86738"/>
    <w:rsid w:val="00D9171D"/>
    <w:rsid w:val="00D925AB"/>
    <w:rsid w:val="00DB3FF9"/>
    <w:rsid w:val="00DB68F9"/>
    <w:rsid w:val="00DC472F"/>
    <w:rsid w:val="00DD20EB"/>
    <w:rsid w:val="00DD557F"/>
    <w:rsid w:val="00DD7F8A"/>
    <w:rsid w:val="00DE4CC7"/>
    <w:rsid w:val="00DE60E3"/>
    <w:rsid w:val="00E0657D"/>
    <w:rsid w:val="00E10EB0"/>
    <w:rsid w:val="00E15E6C"/>
    <w:rsid w:val="00E177FD"/>
    <w:rsid w:val="00E271CB"/>
    <w:rsid w:val="00E32F59"/>
    <w:rsid w:val="00E45386"/>
    <w:rsid w:val="00E46534"/>
    <w:rsid w:val="00E53B25"/>
    <w:rsid w:val="00E65DB8"/>
    <w:rsid w:val="00E67F41"/>
    <w:rsid w:val="00E75001"/>
    <w:rsid w:val="00E76C5C"/>
    <w:rsid w:val="00E9232C"/>
    <w:rsid w:val="00EA1762"/>
    <w:rsid w:val="00EA3E55"/>
    <w:rsid w:val="00EB70F5"/>
    <w:rsid w:val="00EE3C7E"/>
    <w:rsid w:val="00EE5C70"/>
    <w:rsid w:val="00F0370D"/>
    <w:rsid w:val="00F13E32"/>
    <w:rsid w:val="00F20770"/>
    <w:rsid w:val="00F324FF"/>
    <w:rsid w:val="00F33C5B"/>
    <w:rsid w:val="00F3497D"/>
    <w:rsid w:val="00F379CE"/>
    <w:rsid w:val="00F411FE"/>
    <w:rsid w:val="00F70130"/>
    <w:rsid w:val="00F76DA3"/>
    <w:rsid w:val="00F805B3"/>
    <w:rsid w:val="00F93F2F"/>
    <w:rsid w:val="00FA336C"/>
    <w:rsid w:val="00FA596B"/>
    <w:rsid w:val="00FB1A65"/>
    <w:rsid w:val="00FC65AF"/>
    <w:rsid w:val="00FD430B"/>
    <w:rsid w:val="00FD629B"/>
    <w:rsid w:val="00FD7A36"/>
    <w:rsid w:val="00FD7AC7"/>
    <w:rsid w:val="00FD7E41"/>
    <w:rsid w:val="00F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48CC"/>
  <w15:chartTrackingRefBased/>
  <w15:docId w15:val="{7BEB4526-F718-4E0E-9CDD-EF1F61B1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D1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6B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271C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0099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C3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3007"/>
    <w:rPr>
      <w:rFonts w:ascii="Arial" w:hAnsi="Arial" w:cs="Arial"/>
      <w:color w:val="000000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30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3007"/>
    <w:rPr>
      <w:rFonts w:ascii="Arial" w:hAnsi="Arial" w:cs="Arial"/>
      <w:color w:val="000000"/>
      <w:kern w:val="0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D557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D557F"/>
    <w:rPr>
      <w:rFonts w:ascii="Arial" w:hAnsi="Arial" w:cs="Arial"/>
      <w:color w:val="000000"/>
      <w:kern w:val="0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1D6F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uoyq199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liuzhuanniansha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yq_cqupt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q\AppData\Roaming\Microsoft\Templates\&#20132;&#20114;&#35774;&#35745;-&#24212;&#23626;-&#20256;&#32479;&#34920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127CE-FAF5-4262-9C46-E981CCF8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交互设计-应届-传统表格式.dotx</Template>
  <TotalTime>137</TotalTime>
  <Pages>1</Pages>
  <Words>286</Words>
  <Characters>1631</Characters>
  <Application>Microsoft Office Word</Application>
  <DocSecurity>0</DocSecurity>
  <Lines>13</Lines>
  <Paragraphs>3</Paragraphs>
  <ScaleCrop>false</ScaleCrop>
  <Company>Microsoft IT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51</cp:revision>
  <cp:lastPrinted>2017-09-08T06:08:00Z</cp:lastPrinted>
  <dcterms:created xsi:type="dcterms:W3CDTF">2017-09-08T06:43:00Z</dcterms:created>
  <dcterms:modified xsi:type="dcterms:W3CDTF">2017-09-15T02:15:00Z</dcterms:modified>
</cp:coreProperties>
</file>